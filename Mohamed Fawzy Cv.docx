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BB25" w14:textId="3F8A34A5" w:rsidR="00394A6D" w:rsidRDefault="00251A49" w:rsidP="00272C0A">
      <w:pPr>
        <w:pStyle w:val="Title"/>
        <w:jc w:val="center"/>
      </w:pPr>
      <w:sdt>
        <w:sdtPr>
          <w:alias w:val="Enter your name:"/>
          <w:tag w:val=""/>
          <w:id w:val="-328297061"/>
          <w:placeholder>
            <w:docPart w:val="40A5AFD6026D4AE5B23141A54121539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72C0A">
            <w:t>Mohamed Fawzy El-Sayed</w:t>
          </w:r>
        </w:sdtContent>
      </w:sdt>
    </w:p>
    <w:p w14:paraId="34F764D7" w14:textId="403203CA" w:rsidR="00394A6D" w:rsidRDefault="00272C0A" w:rsidP="00272C0A">
      <w:pPr>
        <w:jc w:val="center"/>
      </w:pPr>
      <w:r w:rsidRPr="00272C0A">
        <w:rPr>
          <w:rFonts w:ascii="Arial" w:eastAsia="Arial" w:hAnsi="Arial" w:cs="Arial"/>
          <w:color w:val="auto"/>
          <w:sz w:val="20"/>
          <w:szCs w:val="20"/>
          <w:lang w:eastAsia="en-US"/>
        </w:rPr>
        <w:t>16 Abn-Azab Street, Sidi-Gaber, Alexandria, Egypt</w:t>
      </w:r>
      <w:r w:rsidR="007D00B3">
        <w:t> | </w:t>
      </w:r>
      <w:r>
        <w:t>01205066629</w:t>
      </w:r>
      <w:r w:rsidR="007D00B3">
        <w:t> | </w:t>
      </w:r>
      <w:r>
        <w:t>Mohamed.elsakaa@gmail.com</w:t>
      </w:r>
    </w:p>
    <w:sdt>
      <w:sdtPr>
        <w:alias w:val="Education:"/>
        <w:tag w:val="Education:"/>
        <w:id w:val="1513793667"/>
        <w:placeholder>
          <w:docPart w:val="241ABD0BED81427294B45618F5E35B19"/>
        </w:placeholder>
        <w:temporary/>
        <w:showingPlcHdr/>
        <w15:appearance w15:val="hidden"/>
      </w:sdtPr>
      <w:sdtEndPr/>
      <w:sdtContent>
        <w:p w14:paraId="402A6220" w14:textId="08466BFE" w:rsidR="00272C0A" w:rsidRPr="00272C0A" w:rsidRDefault="007D00B3" w:rsidP="00272C0A">
          <w:pPr>
            <w:pStyle w:val="Heading1"/>
            <w:pBdr>
              <w:bottom w:val="single" w:sz="4" w:space="1" w:color="auto"/>
            </w:pBdr>
            <w:jc w:val="center"/>
          </w:pPr>
          <w:r>
            <w:t>Education</w:t>
          </w:r>
        </w:p>
      </w:sdtContent>
    </w:sdt>
    <w:p w14:paraId="07030209" w14:textId="36301B0C" w:rsidR="00394A6D" w:rsidRDefault="00272C0A" w:rsidP="00272C0A">
      <w:pPr>
        <w:pStyle w:val="Heading2"/>
      </w:pPr>
      <w:r>
        <w:t>Alexandria university, faculty of science.                                                                                      aug 2021</w:t>
      </w:r>
    </w:p>
    <w:p w14:paraId="1971B4FD" w14:textId="3ADCD614" w:rsidR="00394A6D" w:rsidRDefault="00251A49" w:rsidP="00272C0A">
      <w:pPr>
        <w:pStyle w:val="ListBullet"/>
        <w:numPr>
          <w:ilvl w:val="0"/>
          <w:numId w:val="18"/>
        </w:numPr>
      </w:pPr>
      <w:sdt>
        <w:sdtPr>
          <w:alias w:val="Major:"/>
          <w:tag w:val="Major:"/>
          <w:id w:val="673618560"/>
          <w:placeholder>
            <w:docPart w:val="4E048084C8D441699A42BA95D47162FD"/>
          </w:placeholder>
          <w:temporary/>
          <w:showingPlcHdr/>
          <w15:appearance w15:val="hidden"/>
        </w:sdtPr>
        <w:sdtEndPr/>
        <w:sdtContent>
          <w:r w:rsidR="00D33143">
            <w:t>Major</w:t>
          </w:r>
        </w:sdtContent>
      </w:sdt>
      <w:r w:rsidR="007D00B3">
        <w:t xml:space="preserve">: </w:t>
      </w:r>
      <w:r w:rsidR="00272C0A">
        <w:t>Computer Science.</w:t>
      </w:r>
    </w:p>
    <w:p w14:paraId="3A391DB6" w14:textId="35844FBF" w:rsidR="00394A6D" w:rsidRDefault="00251A49" w:rsidP="00272C0A">
      <w:pPr>
        <w:pStyle w:val="ListBullet"/>
      </w:pPr>
      <w:sdt>
        <w:sdtPr>
          <w:alias w:val="Minor:"/>
          <w:tag w:val="Minor:"/>
          <w:id w:val="-1428026952"/>
          <w:placeholder>
            <w:docPart w:val="558A88469D9848ACB672DBACB22E1F8B"/>
          </w:placeholder>
          <w:temporary/>
          <w:showingPlcHdr/>
          <w15:appearance w15:val="hidden"/>
        </w:sdtPr>
        <w:sdtEndPr/>
        <w:sdtContent>
          <w:r w:rsidR="00D33143">
            <w:t>Minor</w:t>
          </w:r>
        </w:sdtContent>
      </w:sdt>
      <w:r w:rsidR="007D00B3">
        <w:t>:</w:t>
      </w:r>
      <w:r w:rsidR="00272C0A">
        <w:t xml:space="preserve"> Statistics.</w:t>
      </w:r>
    </w:p>
    <w:p w14:paraId="42E233C4" w14:textId="7C1B42FC" w:rsidR="00272C0A" w:rsidRDefault="00272C0A" w:rsidP="00272C0A">
      <w:pPr>
        <w:pStyle w:val="ListBullet"/>
      </w:pPr>
      <w:r>
        <w:t>Graduation Project: speech emotion recognition with Flutter.</w:t>
      </w:r>
    </w:p>
    <w:p w14:paraId="3CE5BB94" w14:textId="259CB328" w:rsidR="00272C0A" w:rsidRDefault="00272C0A" w:rsidP="00272C0A">
      <w:pPr>
        <w:pStyle w:val="ListBullet"/>
        <w:numPr>
          <w:ilvl w:val="0"/>
          <w:numId w:val="0"/>
        </w:numPr>
        <w:ind w:left="360"/>
        <w:jc w:val="center"/>
      </w:pPr>
    </w:p>
    <w:sdt>
      <w:sdtPr>
        <w:alias w:val="Experience:"/>
        <w:tag w:val="Experience:"/>
        <w:id w:val="1494989950"/>
        <w:placeholder>
          <w:docPart w:val="6FBF5DAE859C477F86A23F4C69380CA5"/>
        </w:placeholder>
        <w:temporary/>
        <w:showingPlcHdr/>
        <w15:appearance w15:val="hidden"/>
      </w:sdtPr>
      <w:sdtEndPr/>
      <w:sdtContent>
        <w:p w14:paraId="3816B165" w14:textId="77777777" w:rsidR="00394A6D" w:rsidRDefault="007D00B3" w:rsidP="00272C0A">
          <w:pPr>
            <w:pStyle w:val="Heading1"/>
            <w:pBdr>
              <w:bottom w:val="single" w:sz="4" w:space="1" w:color="auto"/>
            </w:pBdr>
            <w:jc w:val="center"/>
          </w:pPr>
          <w:r>
            <w:t>Experience</w:t>
          </w:r>
        </w:p>
      </w:sdtContent>
    </w:sdt>
    <w:p w14:paraId="59A03D2B" w14:textId="33CE4825" w:rsidR="00394A6D" w:rsidRDefault="00272C0A" w:rsidP="00272C0A">
      <w:pPr>
        <w:pStyle w:val="Heading2"/>
        <w:jc w:val="center"/>
      </w:pPr>
      <w:r>
        <w:t xml:space="preserve">front-end Developer </w:t>
      </w:r>
      <w:r w:rsidR="007D00B3">
        <w:t>| </w:t>
      </w:r>
      <w:r>
        <w:t>iti</w:t>
      </w:r>
      <w:r w:rsidR="007D00B3">
        <w:t> | </w:t>
      </w:r>
      <w:r>
        <w:t>jul 2019</w:t>
      </w:r>
      <w:r w:rsidR="0077621B">
        <w:t xml:space="preserve"> </w:t>
      </w:r>
      <w:r>
        <w:t>–</w:t>
      </w:r>
      <w:r w:rsidR="0077621B">
        <w:t xml:space="preserve"> </w:t>
      </w:r>
      <w:r>
        <w:t>aug 2019</w:t>
      </w:r>
    </w:p>
    <w:p w14:paraId="73576D6A" w14:textId="1B850ECD" w:rsidR="00394A6D" w:rsidRDefault="00272C0A" w:rsidP="00272C0A">
      <w:pPr>
        <w:pStyle w:val="ListBullet"/>
      </w:pPr>
      <w:r>
        <w:t>Trainee, Alexandria, Egypt.</w:t>
      </w:r>
    </w:p>
    <w:p w14:paraId="5A957D14" w14:textId="19E1887B" w:rsidR="00272C0A" w:rsidRDefault="00272C0A" w:rsidP="00272C0A">
      <w:pPr>
        <w:pStyle w:val="ListBullet"/>
      </w:pPr>
      <w:r>
        <w:t>Learn technology: Html, CSS, JavaScript, jQuery and Angular8.</w:t>
      </w:r>
    </w:p>
    <w:p w14:paraId="3F80AD27" w14:textId="5904E10E" w:rsidR="00272C0A" w:rsidRDefault="00272C0A" w:rsidP="00272C0A">
      <w:pPr>
        <w:pStyle w:val="ListBullet"/>
      </w:pPr>
      <w:r>
        <w:t>Graduation project: E-commerce website.</w:t>
      </w:r>
    </w:p>
    <w:p w14:paraId="7C0D70B1" w14:textId="026702EF" w:rsidR="00394A6D" w:rsidRDefault="00272C0A" w:rsidP="00272C0A">
      <w:pPr>
        <w:pStyle w:val="Heading2"/>
        <w:jc w:val="center"/>
      </w:pPr>
      <w:r>
        <w:t>ui and ux designer</w:t>
      </w:r>
      <w:r w:rsidR="007D00B3">
        <w:t> | </w:t>
      </w:r>
      <w:r>
        <w:t>iti</w:t>
      </w:r>
      <w:r w:rsidR="007D00B3">
        <w:t> | </w:t>
      </w:r>
      <w:r>
        <w:t>jul 2020</w:t>
      </w:r>
      <w:r w:rsidR="0077621B">
        <w:t xml:space="preserve"> </w:t>
      </w:r>
      <w:r>
        <w:t>–</w:t>
      </w:r>
      <w:r w:rsidR="0077621B">
        <w:t xml:space="preserve"> </w:t>
      </w:r>
      <w:r>
        <w:t>aug 2020</w:t>
      </w:r>
    </w:p>
    <w:p w14:paraId="64ED3140" w14:textId="77777777" w:rsidR="00026DBB" w:rsidRDefault="00026DBB" w:rsidP="00026DBB">
      <w:pPr>
        <w:pStyle w:val="ListBullet"/>
        <w:numPr>
          <w:ilvl w:val="0"/>
          <w:numId w:val="19"/>
        </w:numPr>
      </w:pPr>
      <w:r>
        <w:t>Trainee, Alexandria, Egypt.</w:t>
      </w:r>
    </w:p>
    <w:p w14:paraId="4108867F" w14:textId="50F172F4" w:rsidR="00026DBB" w:rsidRDefault="00026DBB" w:rsidP="00026DBB">
      <w:pPr>
        <w:pStyle w:val="ListBullet"/>
        <w:numPr>
          <w:ilvl w:val="0"/>
          <w:numId w:val="19"/>
        </w:numPr>
      </w:pPr>
      <w:r>
        <w:t>Learn technology: Photoshop, Illustrator, Adobe XD.</w:t>
      </w:r>
    </w:p>
    <w:p w14:paraId="25492223" w14:textId="2132B04C" w:rsidR="00026DBB" w:rsidRDefault="00026DBB" w:rsidP="00026DBB">
      <w:pPr>
        <w:pStyle w:val="Heading1"/>
        <w:pBdr>
          <w:bottom w:val="single" w:sz="4" w:space="1" w:color="auto"/>
        </w:pBdr>
        <w:jc w:val="center"/>
        <w:rPr>
          <w:rFonts w:ascii="Arial" w:eastAsia="Arial" w:hAnsi="Arial" w:cs="Arial"/>
          <w:color w:val="auto"/>
          <w:sz w:val="22"/>
          <w:szCs w:val="22"/>
        </w:rPr>
      </w:pPr>
      <w:r>
        <w:t>Technical Skills</w:t>
      </w:r>
    </w:p>
    <w:p w14:paraId="590FC871" w14:textId="433B60BB" w:rsidR="00026DBB" w:rsidRDefault="00026DBB" w:rsidP="00026DBB">
      <w:pPr>
        <w:pStyle w:val="ListBullet"/>
        <w:numPr>
          <w:ilvl w:val="0"/>
          <w:numId w:val="19"/>
        </w:numPr>
      </w:pPr>
      <w:r>
        <w:t>Programming Language: C++, Java, Python, dart, JavaScript.</w:t>
      </w:r>
    </w:p>
    <w:p w14:paraId="5575C79A" w14:textId="77777777" w:rsidR="00026DBB" w:rsidRDefault="00026DBB" w:rsidP="00026DBB">
      <w:pPr>
        <w:pStyle w:val="ListBullet"/>
        <w:numPr>
          <w:ilvl w:val="0"/>
          <w:numId w:val="19"/>
        </w:numPr>
      </w:pPr>
      <w:r>
        <w:t>Technologies: Html, CSS, MySQL, Flutter.</w:t>
      </w:r>
    </w:p>
    <w:p w14:paraId="47573ABA" w14:textId="37EF1C16" w:rsidR="00026DBB" w:rsidRPr="00026DBB" w:rsidRDefault="00026DBB" w:rsidP="00026DBB">
      <w:pPr>
        <w:pStyle w:val="Heading1"/>
        <w:pBdr>
          <w:bottom w:val="single" w:sz="4" w:space="1" w:color="auto"/>
        </w:pBdr>
        <w:jc w:val="center"/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</w:pPr>
      <w:r>
        <w:t>Projects</w:t>
      </w:r>
    </w:p>
    <w:p w14:paraId="3FF8E6B6" w14:textId="77777777" w:rsidR="00026DBB" w:rsidRDefault="00026DBB" w:rsidP="00026DBB">
      <w:pPr>
        <w:pStyle w:val="Heading2"/>
        <w:numPr>
          <w:ilvl w:val="0"/>
          <w:numId w:val="21"/>
        </w:numPr>
        <w:spacing w:before="141" w:line="354" w:lineRule="exact"/>
      </w:pPr>
      <w:bookmarkStart w:id="0" w:name="_Hlk122697827"/>
      <w:r>
        <w:t>CPU scheduler</w:t>
      </w:r>
    </w:p>
    <w:p w14:paraId="4AB7A976" w14:textId="77777777" w:rsidR="00026DBB" w:rsidRDefault="00026DBB" w:rsidP="00026DBB">
      <w:pPr>
        <w:pStyle w:val="Heading3"/>
        <w:numPr>
          <w:ilvl w:val="1"/>
          <w:numId w:val="21"/>
        </w:numPr>
        <w:spacing w:line="270" w:lineRule="exact"/>
      </w:pPr>
      <w:r>
        <w:t>Faculty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Science,</w:t>
      </w:r>
      <w:r>
        <w:rPr>
          <w:spacing w:val="-4"/>
        </w:rPr>
        <w:t xml:space="preserve"> </w:t>
      </w:r>
      <w:r>
        <w:t>Alexandria</w:t>
      </w:r>
      <w:r>
        <w:rPr>
          <w:spacing w:val="-4"/>
        </w:rPr>
        <w:t xml:space="preserve"> </w:t>
      </w:r>
      <w:r>
        <w:rPr>
          <w:spacing w:val="-2"/>
        </w:rPr>
        <w:t>University</w:t>
      </w:r>
    </w:p>
    <w:p w14:paraId="02ECE970" w14:textId="77777777" w:rsidR="00026DBB" w:rsidRDefault="00026DBB" w:rsidP="00026DBB">
      <w:pPr>
        <w:pStyle w:val="BodyText"/>
        <w:numPr>
          <w:ilvl w:val="1"/>
          <w:numId w:val="21"/>
        </w:numPr>
        <w:spacing w:before="60"/>
      </w:pPr>
      <w:r>
        <w:t>Nov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Dec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(2</w:t>
      </w:r>
      <w:r>
        <w:rPr>
          <w:spacing w:val="-2"/>
        </w:rPr>
        <w:t xml:space="preserve"> months)</w:t>
      </w:r>
    </w:p>
    <w:p w14:paraId="55C431CC" w14:textId="77777777" w:rsidR="00026DBB" w:rsidRDefault="00026DBB" w:rsidP="00026DBB">
      <w:pPr>
        <w:pStyle w:val="BodyText"/>
        <w:numPr>
          <w:ilvl w:val="1"/>
          <w:numId w:val="21"/>
        </w:numPr>
        <w:spacing w:before="50"/>
      </w:pPr>
      <w:r>
        <w:t>Four</w:t>
      </w:r>
      <w:r>
        <w:rPr>
          <w:spacing w:val="-7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scheduler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5"/>
        </w:rPr>
        <w:t>GUI</w:t>
      </w:r>
    </w:p>
    <w:bookmarkEnd w:id="0"/>
    <w:p w14:paraId="46AA691D" w14:textId="750AF228" w:rsidR="00026DBB" w:rsidRDefault="00026DBB" w:rsidP="00026DBB">
      <w:pPr>
        <w:pStyle w:val="ListBullet"/>
        <w:numPr>
          <w:ilvl w:val="0"/>
          <w:numId w:val="0"/>
        </w:numPr>
        <w:ind w:left="360"/>
      </w:pPr>
    </w:p>
    <w:p w14:paraId="78D3E4DB" w14:textId="77777777" w:rsidR="00026DBB" w:rsidRDefault="00026DBB" w:rsidP="00026DBB">
      <w:pPr>
        <w:pStyle w:val="Heading2"/>
        <w:numPr>
          <w:ilvl w:val="0"/>
          <w:numId w:val="21"/>
        </w:numPr>
        <w:spacing w:before="208" w:line="354" w:lineRule="exact"/>
        <w:ind w:right="4723"/>
      </w:pPr>
      <w:r>
        <w:t>Quantum computing scientific website</w:t>
      </w:r>
    </w:p>
    <w:p w14:paraId="73FFACBA" w14:textId="77777777" w:rsidR="00026DBB" w:rsidRDefault="00026DBB" w:rsidP="00026DBB">
      <w:pPr>
        <w:pStyle w:val="Heading3"/>
        <w:numPr>
          <w:ilvl w:val="1"/>
          <w:numId w:val="21"/>
        </w:numPr>
        <w:spacing w:line="270" w:lineRule="exact"/>
        <w:ind w:right="4772"/>
      </w:pPr>
      <w:r>
        <w:t>Faculty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Science,</w:t>
      </w:r>
      <w:r>
        <w:rPr>
          <w:spacing w:val="-4"/>
        </w:rPr>
        <w:t xml:space="preserve"> </w:t>
      </w:r>
      <w:r>
        <w:t>Alexandria</w:t>
      </w:r>
      <w:r>
        <w:rPr>
          <w:spacing w:val="-4"/>
        </w:rPr>
        <w:t xml:space="preserve"> </w:t>
      </w:r>
      <w:r>
        <w:rPr>
          <w:spacing w:val="-2"/>
        </w:rPr>
        <w:t>University</w:t>
      </w:r>
    </w:p>
    <w:p w14:paraId="32924F7C" w14:textId="77777777" w:rsidR="00026DBB" w:rsidRDefault="00026DBB" w:rsidP="00026DBB">
      <w:pPr>
        <w:pStyle w:val="BodyText"/>
        <w:numPr>
          <w:ilvl w:val="1"/>
          <w:numId w:val="21"/>
        </w:numPr>
        <w:spacing w:before="59"/>
      </w:pPr>
      <w:r>
        <w:t>Jan</w:t>
      </w:r>
      <w:r>
        <w:rPr>
          <w:spacing w:val="-3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Apr</w:t>
      </w:r>
      <w:r>
        <w:rPr>
          <w:spacing w:val="-3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months)</w:t>
      </w:r>
    </w:p>
    <w:p w14:paraId="73A8A991" w14:textId="0CCDB74B" w:rsidR="00026DBB" w:rsidRPr="007B3FA1" w:rsidRDefault="00026DBB" w:rsidP="007B3FA1">
      <w:pPr>
        <w:pStyle w:val="BodyText"/>
        <w:numPr>
          <w:ilvl w:val="1"/>
          <w:numId w:val="21"/>
        </w:numPr>
        <w:spacing w:before="50" w:line="292" w:lineRule="auto"/>
        <w:ind w:right="2774"/>
        <w:rPr>
          <w:spacing w:val="-2"/>
        </w:rPr>
      </w:pPr>
      <w:r>
        <w:t xml:space="preserve">it is a website for events and scientific group </w:t>
      </w:r>
      <w:hyperlink r:id="rId7">
        <w:r>
          <w:rPr>
            <w:spacing w:val="-2"/>
          </w:rPr>
          <w:t>http://www.sci.p.alexu.edu.eg/~aleqcg/index.html</w:t>
        </w:r>
      </w:hyperlink>
    </w:p>
    <w:p w14:paraId="770FA53F" w14:textId="77777777" w:rsidR="00026DBB" w:rsidRDefault="00026DBB" w:rsidP="007B3FA1">
      <w:pPr>
        <w:pStyle w:val="Heading2"/>
        <w:numPr>
          <w:ilvl w:val="0"/>
          <w:numId w:val="22"/>
        </w:numPr>
        <w:spacing w:line="354" w:lineRule="exact"/>
      </w:pPr>
      <w:r>
        <w:lastRenderedPageBreak/>
        <w:t>IR System</w:t>
      </w:r>
    </w:p>
    <w:p w14:paraId="2E434864" w14:textId="77777777" w:rsidR="00026DBB" w:rsidRDefault="00026DBB" w:rsidP="007B3FA1">
      <w:pPr>
        <w:pStyle w:val="Heading3"/>
        <w:numPr>
          <w:ilvl w:val="1"/>
          <w:numId w:val="22"/>
        </w:numPr>
        <w:spacing w:line="270" w:lineRule="exact"/>
      </w:pPr>
      <w:r>
        <w:t>Faculty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Science,</w:t>
      </w:r>
      <w:r>
        <w:rPr>
          <w:spacing w:val="-4"/>
        </w:rPr>
        <w:t xml:space="preserve"> </w:t>
      </w:r>
      <w:r>
        <w:t>Alexandria</w:t>
      </w:r>
      <w:r>
        <w:rPr>
          <w:spacing w:val="-4"/>
        </w:rPr>
        <w:t xml:space="preserve"> </w:t>
      </w:r>
      <w:r>
        <w:rPr>
          <w:spacing w:val="-2"/>
        </w:rPr>
        <w:t>University</w:t>
      </w:r>
    </w:p>
    <w:p w14:paraId="663CEA62" w14:textId="77777777" w:rsidR="00026DBB" w:rsidRDefault="00026DBB" w:rsidP="007B3FA1">
      <w:pPr>
        <w:pStyle w:val="BodyText"/>
        <w:numPr>
          <w:ilvl w:val="1"/>
          <w:numId w:val="22"/>
        </w:numPr>
        <w:spacing w:before="59"/>
      </w:pPr>
      <w:r>
        <w:t>Nov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Dec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(2</w:t>
      </w:r>
      <w:r>
        <w:rPr>
          <w:spacing w:val="-2"/>
        </w:rPr>
        <w:t xml:space="preserve"> months)</w:t>
      </w:r>
    </w:p>
    <w:p w14:paraId="49F8AB6F" w14:textId="391B8F26" w:rsidR="00026DBB" w:rsidRDefault="00026DBB" w:rsidP="007B3FA1">
      <w:pPr>
        <w:pStyle w:val="BodyText"/>
        <w:numPr>
          <w:ilvl w:val="1"/>
          <w:numId w:val="22"/>
        </w:numPr>
        <w:spacing w:before="50" w:line="292" w:lineRule="auto"/>
        <w:ind w:right="3430"/>
      </w:pPr>
      <w:r>
        <w:t>information</w:t>
      </w:r>
      <w:r>
        <w:rPr>
          <w:spacing w:val="-6"/>
        </w:rPr>
        <w:t xml:space="preserve"> </w:t>
      </w:r>
      <w:r>
        <w:t>retrieval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document.</w:t>
      </w:r>
    </w:p>
    <w:p w14:paraId="06F16E4E" w14:textId="6EBEE929" w:rsidR="00026DBB" w:rsidRDefault="00026DBB" w:rsidP="00026DBB">
      <w:pPr>
        <w:pStyle w:val="ListBullet"/>
        <w:numPr>
          <w:ilvl w:val="0"/>
          <w:numId w:val="0"/>
        </w:numPr>
        <w:ind w:left="360" w:hanging="360"/>
      </w:pPr>
    </w:p>
    <w:p w14:paraId="03170DBC" w14:textId="77777777" w:rsidR="00026DBB" w:rsidRDefault="00026DBB" w:rsidP="007B3FA1">
      <w:pPr>
        <w:pStyle w:val="Heading2"/>
        <w:numPr>
          <w:ilvl w:val="0"/>
          <w:numId w:val="22"/>
        </w:numPr>
        <w:spacing w:before="81"/>
      </w:pPr>
      <w:r>
        <w:t>User Interface Designer</w:t>
      </w:r>
    </w:p>
    <w:p w14:paraId="2676861E" w14:textId="77777777" w:rsidR="00026DBB" w:rsidRDefault="00026DBB" w:rsidP="007B3FA1">
      <w:pPr>
        <w:pStyle w:val="Heading3"/>
        <w:numPr>
          <w:ilvl w:val="1"/>
          <w:numId w:val="22"/>
        </w:numPr>
        <w:spacing w:before="2"/>
      </w:pPr>
      <w:r>
        <w:t>Information</w:t>
      </w:r>
      <w:r>
        <w:rPr>
          <w:spacing w:val="-8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rPr>
          <w:spacing w:val="-2"/>
        </w:rPr>
        <w:t>(ITI)</w:t>
      </w:r>
    </w:p>
    <w:p w14:paraId="2C03F5CF" w14:textId="77777777" w:rsidR="00026DBB" w:rsidRDefault="00026DBB" w:rsidP="007B3FA1">
      <w:pPr>
        <w:pStyle w:val="BodyText"/>
        <w:numPr>
          <w:ilvl w:val="1"/>
          <w:numId w:val="22"/>
        </w:numPr>
        <w:spacing w:before="59"/>
      </w:pPr>
      <w:r>
        <w:t>Aug</w:t>
      </w:r>
      <w:r>
        <w:rPr>
          <w:spacing w:val="-3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Sep</w:t>
      </w:r>
      <w:r>
        <w:rPr>
          <w:spacing w:val="-3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(2</w:t>
      </w:r>
      <w:r>
        <w:rPr>
          <w:spacing w:val="-2"/>
        </w:rPr>
        <w:t xml:space="preserve"> months)</w:t>
      </w:r>
    </w:p>
    <w:p w14:paraId="2D03BA83" w14:textId="7D68ED0E" w:rsidR="00026DBB" w:rsidRDefault="00026DBB" w:rsidP="00026DBB">
      <w:pPr>
        <w:pStyle w:val="ListBullet"/>
        <w:numPr>
          <w:ilvl w:val="0"/>
          <w:numId w:val="0"/>
        </w:numPr>
        <w:ind w:left="360" w:hanging="360"/>
      </w:pPr>
    </w:p>
    <w:p w14:paraId="708ADCB2" w14:textId="77777777" w:rsidR="00026DBB" w:rsidRDefault="00026DBB" w:rsidP="007B3FA1">
      <w:pPr>
        <w:pStyle w:val="Heading2"/>
        <w:numPr>
          <w:ilvl w:val="0"/>
          <w:numId w:val="22"/>
        </w:numPr>
      </w:pPr>
      <w:r>
        <w:t>Frontend Web Developer</w:t>
      </w:r>
    </w:p>
    <w:p w14:paraId="1A419280" w14:textId="77777777" w:rsidR="00026DBB" w:rsidRDefault="00026DBB" w:rsidP="007B3FA1">
      <w:pPr>
        <w:pStyle w:val="Heading3"/>
        <w:numPr>
          <w:ilvl w:val="1"/>
          <w:numId w:val="22"/>
        </w:numPr>
        <w:spacing w:before="3"/>
      </w:pPr>
      <w:r>
        <w:t>Information</w:t>
      </w:r>
      <w:r>
        <w:rPr>
          <w:spacing w:val="-8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rPr>
          <w:spacing w:val="-2"/>
        </w:rPr>
        <w:t>(ITI)</w:t>
      </w:r>
    </w:p>
    <w:p w14:paraId="609DF976" w14:textId="70EBC23E" w:rsidR="00026DBB" w:rsidRPr="007B3FA1" w:rsidRDefault="00026DBB" w:rsidP="007B3FA1">
      <w:pPr>
        <w:pStyle w:val="BodyText"/>
        <w:numPr>
          <w:ilvl w:val="1"/>
          <w:numId w:val="22"/>
        </w:numPr>
        <w:spacing w:before="59"/>
      </w:pPr>
      <w:r>
        <w:t>Jul</w:t>
      </w:r>
      <w:r>
        <w:rPr>
          <w:spacing w:val="-5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rPr>
          <w:spacing w:val="-5"/>
        </w:rPr>
        <w:t>+)</w:t>
      </w:r>
    </w:p>
    <w:p w14:paraId="1F87C1E1" w14:textId="3625AA3B" w:rsidR="007B3FA1" w:rsidRDefault="007B3FA1" w:rsidP="007B3FA1">
      <w:pPr>
        <w:pStyle w:val="BodyText"/>
        <w:spacing w:before="59"/>
        <w:rPr>
          <w:spacing w:val="-5"/>
        </w:rPr>
      </w:pPr>
    </w:p>
    <w:p w14:paraId="5E007CF0" w14:textId="4BF432E8" w:rsidR="007B3FA1" w:rsidRDefault="007B3FA1" w:rsidP="007B3FA1">
      <w:pPr>
        <w:pStyle w:val="BodyText"/>
        <w:spacing w:before="59"/>
      </w:pPr>
      <w:r>
        <w:t xml:space="preserve">      </w:t>
      </w:r>
    </w:p>
    <w:p w14:paraId="498D9B5E" w14:textId="77777777" w:rsidR="007B3FA1" w:rsidRDefault="007B3FA1" w:rsidP="007B3FA1">
      <w:pPr>
        <w:pStyle w:val="Heading2"/>
        <w:numPr>
          <w:ilvl w:val="0"/>
          <w:numId w:val="23"/>
        </w:numPr>
        <w:spacing w:before="80" w:line="354" w:lineRule="exact"/>
      </w:pPr>
      <w:bookmarkStart w:id="1" w:name="_Hlk122697953"/>
      <w:r>
        <w:t>Hospital management system</w:t>
      </w:r>
    </w:p>
    <w:p w14:paraId="588E5038" w14:textId="77777777" w:rsidR="007B3FA1" w:rsidRDefault="007B3FA1" w:rsidP="007B3FA1">
      <w:pPr>
        <w:pStyle w:val="Heading3"/>
        <w:numPr>
          <w:ilvl w:val="1"/>
          <w:numId w:val="23"/>
        </w:numPr>
        <w:spacing w:line="270" w:lineRule="exact"/>
      </w:pPr>
      <w:r>
        <w:t>Faculty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Science,</w:t>
      </w:r>
      <w:r>
        <w:rPr>
          <w:spacing w:val="-4"/>
        </w:rPr>
        <w:t xml:space="preserve"> </w:t>
      </w:r>
      <w:r>
        <w:t>Alexandria</w:t>
      </w:r>
      <w:r>
        <w:rPr>
          <w:spacing w:val="-4"/>
        </w:rPr>
        <w:t xml:space="preserve"> </w:t>
      </w:r>
      <w:r>
        <w:rPr>
          <w:spacing w:val="-2"/>
        </w:rPr>
        <w:t>University</w:t>
      </w:r>
    </w:p>
    <w:p w14:paraId="66A863D6" w14:textId="77777777" w:rsidR="007B3FA1" w:rsidRDefault="007B3FA1" w:rsidP="007B3FA1">
      <w:pPr>
        <w:pStyle w:val="BodyText"/>
        <w:numPr>
          <w:ilvl w:val="1"/>
          <w:numId w:val="23"/>
        </w:numPr>
        <w:spacing w:before="59"/>
      </w:pPr>
      <w:r>
        <w:t>Feb</w:t>
      </w:r>
      <w:r>
        <w:rPr>
          <w:spacing w:val="-3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Apr</w:t>
      </w:r>
      <w:r>
        <w:rPr>
          <w:spacing w:val="-3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(3</w:t>
      </w:r>
      <w:r>
        <w:rPr>
          <w:spacing w:val="-2"/>
        </w:rPr>
        <w:t xml:space="preserve"> months)</w:t>
      </w:r>
    </w:p>
    <w:p w14:paraId="650AED5E" w14:textId="058AC306" w:rsidR="007B3FA1" w:rsidRDefault="007B3FA1" w:rsidP="007B3FA1">
      <w:pPr>
        <w:pStyle w:val="BodyText"/>
        <w:numPr>
          <w:ilvl w:val="1"/>
          <w:numId w:val="23"/>
        </w:numPr>
        <w:spacing w:before="50"/>
      </w:pPr>
      <w:r>
        <w:t>Making</w:t>
      </w:r>
      <w:r>
        <w:rPr>
          <w:spacing w:val="-5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javafx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rPr>
          <w:spacing w:val="-5"/>
        </w:rPr>
        <w:t>SQL</w:t>
      </w:r>
    </w:p>
    <w:bookmarkEnd w:id="1"/>
    <w:p w14:paraId="7251DCB9" w14:textId="77777777" w:rsidR="007B3FA1" w:rsidRDefault="007B3FA1" w:rsidP="007B3FA1">
      <w:pPr>
        <w:pStyle w:val="BodyText"/>
        <w:spacing w:before="59"/>
      </w:pPr>
    </w:p>
    <w:p w14:paraId="3D5B3EF4" w14:textId="77777777" w:rsidR="00026DBB" w:rsidRDefault="00026DBB" w:rsidP="00026DBB">
      <w:pPr>
        <w:pStyle w:val="ListBullet"/>
        <w:numPr>
          <w:ilvl w:val="0"/>
          <w:numId w:val="0"/>
        </w:numPr>
        <w:ind w:left="360" w:hanging="360"/>
      </w:pPr>
    </w:p>
    <w:sectPr w:rsidR="00026DBB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E748B" w14:textId="77777777" w:rsidR="00272C0A" w:rsidRDefault="00272C0A">
      <w:pPr>
        <w:spacing w:after="0"/>
      </w:pPr>
      <w:r>
        <w:separator/>
      </w:r>
    </w:p>
  </w:endnote>
  <w:endnote w:type="continuationSeparator" w:id="0">
    <w:p w14:paraId="15530F95" w14:textId="77777777" w:rsidR="00272C0A" w:rsidRDefault="00272C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E317D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9A838" w14:textId="77777777" w:rsidR="00272C0A" w:rsidRDefault="00272C0A">
      <w:pPr>
        <w:spacing w:after="0"/>
      </w:pPr>
      <w:r>
        <w:separator/>
      </w:r>
    </w:p>
  </w:footnote>
  <w:footnote w:type="continuationSeparator" w:id="0">
    <w:p w14:paraId="58F90974" w14:textId="77777777" w:rsidR="00272C0A" w:rsidRDefault="00272C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D506D2D"/>
    <w:multiLevelType w:val="hybridMultilevel"/>
    <w:tmpl w:val="C4FA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77523"/>
    <w:multiLevelType w:val="hybridMultilevel"/>
    <w:tmpl w:val="235A8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0F0B81"/>
    <w:multiLevelType w:val="hybridMultilevel"/>
    <w:tmpl w:val="573C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3A41BF"/>
    <w:multiLevelType w:val="hybridMultilevel"/>
    <w:tmpl w:val="E012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253414">
    <w:abstractNumId w:val="9"/>
  </w:num>
  <w:num w:numId="2" w16cid:durableId="1470433995">
    <w:abstractNumId w:val="9"/>
    <w:lvlOverride w:ilvl="0">
      <w:startOverride w:val="1"/>
    </w:lvlOverride>
  </w:num>
  <w:num w:numId="3" w16cid:durableId="397102">
    <w:abstractNumId w:val="9"/>
    <w:lvlOverride w:ilvl="0">
      <w:startOverride w:val="1"/>
    </w:lvlOverride>
  </w:num>
  <w:num w:numId="4" w16cid:durableId="370961144">
    <w:abstractNumId w:val="9"/>
    <w:lvlOverride w:ilvl="0">
      <w:startOverride w:val="1"/>
    </w:lvlOverride>
  </w:num>
  <w:num w:numId="5" w16cid:durableId="787163400">
    <w:abstractNumId w:val="7"/>
  </w:num>
  <w:num w:numId="6" w16cid:durableId="352616272">
    <w:abstractNumId w:val="6"/>
  </w:num>
  <w:num w:numId="7" w16cid:durableId="1243561614">
    <w:abstractNumId w:val="5"/>
  </w:num>
  <w:num w:numId="8" w16cid:durableId="472139054">
    <w:abstractNumId w:val="4"/>
  </w:num>
  <w:num w:numId="9" w16cid:durableId="1013458245">
    <w:abstractNumId w:val="8"/>
  </w:num>
  <w:num w:numId="10" w16cid:durableId="710813197">
    <w:abstractNumId w:val="3"/>
  </w:num>
  <w:num w:numId="11" w16cid:durableId="1664771534">
    <w:abstractNumId w:val="2"/>
  </w:num>
  <w:num w:numId="12" w16cid:durableId="438909768">
    <w:abstractNumId w:val="1"/>
  </w:num>
  <w:num w:numId="13" w16cid:durableId="643005842">
    <w:abstractNumId w:val="0"/>
  </w:num>
  <w:num w:numId="14" w16cid:durableId="2080980566">
    <w:abstractNumId w:val="13"/>
  </w:num>
  <w:num w:numId="15" w16cid:durableId="496581454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612059090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50332707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834107911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02604607">
    <w:abstractNumId w:val="14"/>
  </w:num>
  <w:num w:numId="20" w16cid:durableId="181210026">
    <w:abstractNumId w:val="11"/>
  </w:num>
  <w:num w:numId="21" w16cid:durableId="1304117639">
    <w:abstractNumId w:val="12"/>
  </w:num>
  <w:num w:numId="22" w16cid:durableId="175926883">
    <w:abstractNumId w:val="10"/>
  </w:num>
  <w:num w:numId="23" w16cid:durableId="858552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0A"/>
    <w:rsid w:val="00026DBB"/>
    <w:rsid w:val="00251A49"/>
    <w:rsid w:val="00272C0A"/>
    <w:rsid w:val="00374627"/>
    <w:rsid w:val="00394A6D"/>
    <w:rsid w:val="003F19B9"/>
    <w:rsid w:val="004476A1"/>
    <w:rsid w:val="005114E7"/>
    <w:rsid w:val="005E5E55"/>
    <w:rsid w:val="00616068"/>
    <w:rsid w:val="006E401C"/>
    <w:rsid w:val="0077621B"/>
    <w:rsid w:val="007963CE"/>
    <w:rsid w:val="007B3FA1"/>
    <w:rsid w:val="007D00B3"/>
    <w:rsid w:val="008916B6"/>
    <w:rsid w:val="008E10EB"/>
    <w:rsid w:val="009763C8"/>
    <w:rsid w:val="00A8131A"/>
    <w:rsid w:val="00B769EE"/>
    <w:rsid w:val="00C57E43"/>
    <w:rsid w:val="00C72B59"/>
    <w:rsid w:val="00CC75DB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69C35"/>
  <w15:chartTrackingRefBased/>
  <w15:docId w15:val="{7CEE3E4B-564A-4C79-BC4F-F34CF455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ci.p.alexu.edu.eg/~aleqc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029191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A5AFD6026D4AE5B23141A541215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DAD40-77CE-46D5-806E-CD214A70758B}"/>
      </w:docPartPr>
      <w:docPartBody>
        <w:p w:rsidR="00000000" w:rsidRDefault="004B0CF2">
          <w:pPr>
            <w:pStyle w:val="40A5AFD6026D4AE5B23141A54121539D"/>
          </w:pPr>
          <w:r>
            <w:t>Your Name</w:t>
          </w:r>
        </w:p>
      </w:docPartBody>
    </w:docPart>
    <w:docPart>
      <w:docPartPr>
        <w:name w:val="241ABD0BED81427294B45618F5E35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321F9-925F-4248-BE8E-1FAD863F6139}"/>
      </w:docPartPr>
      <w:docPartBody>
        <w:p w:rsidR="00000000" w:rsidRDefault="004B0CF2">
          <w:pPr>
            <w:pStyle w:val="241ABD0BED81427294B45618F5E35B19"/>
          </w:pPr>
          <w:r>
            <w:t>Education</w:t>
          </w:r>
        </w:p>
      </w:docPartBody>
    </w:docPart>
    <w:docPart>
      <w:docPartPr>
        <w:name w:val="4E048084C8D441699A42BA95D4716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68021-4625-42AD-8F79-C95B3D0B9809}"/>
      </w:docPartPr>
      <w:docPartBody>
        <w:p w:rsidR="00000000" w:rsidRDefault="004B0CF2">
          <w:pPr>
            <w:pStyle w:val="4E048084C8D441699A42BA95D47162FD"/>
          </w:pPr>
          <w:r>
            <w:t>Major</w:t>
          </w:r>
        </w:p>
      </w:docPartBody>
    </w:docPart>
    <w:docPart>
      <w:docPartPr>
        <w:name w:val="558A88469D9848ACB672DBACB22E1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946BA-F41C-42EB-B175-B0A8055E6BFE}"/>
      </w:docPartPr>
      <w:docPartBody>
        <w:p w:rsidR="00000000" w:rsidRDefault="004B0CF2">
          <w:pPr>
            <w:pStyle w:val="558A88469D9848ACB672DBACB22E1F8B"/>
          </w:pPr>
          <w:r>
            <w:t>Minor</w:t>
          </w:r>
        </w:p>
      </w:docPartBody>
    </w:docPart>
    <w:docPart>
      <w:docPartPr>
        <w:name w:val="6FBF5DAE859C477F86A23F4C69380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4A723-5DFD-4572-8F42-3303DF2AD718}"/>
      </w:docPartPr>
      <w:docPartBody>
        <w:p w:rsidR="00000000" w:rsidRDefault="004B0CF2">
          <w:pPr>
            <w:pStyle w:val="6FBF5DAE859C477F86A23F4C69380CA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F2"/>
    <w:rsid w:val="004B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A5AFD6026D4AE5B23141A54121539D">
    <w:name w:val="40A5AFD6026D4AE5B23141A54121539D"/>
  </w:style>
  <w:style w:type="paragraph" w:customStyle="1" w:styleId="11A9C57C3936408C95D269AA7126C8C0">
    <w:name w:val="11A9C57C3936408C95D269AA7126C8C0"/>
  </w:style>
  <w:style w:type="paragraph" w:customStyle="1" w:styleId="99C63DDD24E64FACAD3DD895A2E72AB8">
    <w:name w:val="99C63DDD24E64FACAD3DD895A2E72AB8"/>
  </w:style>
  <w:style w:type="paragraph" w:customStyle="1" w:styleId="E205B385A3014FB2B5B8038BF5ADE859">
    <w:name w:val="E205B385A3014FB2B5B8038BF5ADE859"/>
  </w:style>
  <w:style w:type="paragraph" w:customStyle="1" w:styleId="AFA5DDC816754CBDA7CABF123FE20AF1">
    <w:name w:val="AFA5DDC816754CBDA7CABF123FE20AF1"/>
  </w:style>
  <w:style w:type="paragraph" w:customStyle="1" w:styleId="8ACACC5B6CE04FC892AFD1F303282954">
    <w:name w:val="8ACACC5B6CE04FC892AFD1F303282954"/>
  </w:style>
  <w:style w:type="paragraph" w:customStyle="1" w:styleId="4CEC3801EE474E1486DF9EA10751562C">
    <w:name w:val="4CEC3801EE474E1486DF9EA10751562C"/>
  </w:style>
  <w:style w:type="paragraph" w:customStyle="1" w:styleId="241ABD0BED81427294B45618F5E35B19">
    <w:name w:val="241ABD0BED81427294B45618F5E35B19"/>
  </w:style>
  <w:style w:type="paragraph" w:customStyle="1" w:styleId="F572C260B4DC4E97B9F04E614C15F5C5">
    <w:name w:val="F572C260B4DC4E97B9F04E614C15F5C5"/>
  </w:style>
  <w:style w:type="paragraph" w:customStyle="1" w:styleId="F5814BD0A95546C597A5582B8A593ED0">
    <w:name w:val="F5814BD0A95546C597A5582B8A593ED0"/>
  </w:style>
  <w:style w:type="paragraph" w:customStyle="1" w:styleId="120BC4665E0A4E5E9D763D2272468C5A">
    <w:name w:val="120BC4665E0A4E5E9D763D2272468C5A"/>
  </w:style>
  <w:style w:type="paragraph" w:customStyle="1" w:styleId="4E048084C8D441699A42BA95D47162FD">
    <w:name w:val="4E048084C8D441699A42BA95D47162FD"/>
  </w:style>
  <w:style w:type="paragraph" w:customStyle="1" w:styleId="A1104C84C97F464ABC8CF6508B56902C">
    <w:name w:val="A1104C84C97F464ABC8CF6508B56902C"/>
  </w:style>
  <w:style w:type="paragraph" w:customStyle="1" w:styleId="558A88469D9848ACB672DBACB22E1F8B">
    <w:name w:val="558A88469D9848ACB672DBACB22E1F8B"/>
  </w:style>
  <w:style w:type="paragraph" w:customStyle="1" w:styleId="7DF28AE4A8BA4D758299F8F49F0ED767">
    <w:name w:val="7DF28AE4A8BA4D758299F8F49F0ED767"/>
  </w:style>
  <w:style w:type="paragraph" w:customStyle="1" w:styleId="E27D003B7E644FD5AD769338755D16B2">
    <w:name w:val="E27D003B7E644FD5AD769338755D16B2"/>
  </w:style>
  <w:style w:type="paragraph" w:customStyle="1" w:styleId="2EF21A64F53E4F369D2DC8E617F3CC86">
    <w:name w:val="2EF21A64F53E4F369D2DC8E617F3CC86"/>
  </w:style>
  <w:style w:type="paragraph" w:customStyle="1" w:styleId="F8100B86B7174607B82F0B2A263FAE73">
    <w:name w:val="F8100B86B7174607B82F0B2A263FAE73"/>
  </w:style>
  <w:style w:type="paragraph" w:customStyle="1" w:styleId="4EDE4A2ED9594BEC8B15FF236D46406C">
    <w:name w:val="4EDE4A2ED9594BEC8B15FF236D46406C"/>
  </w:style>
  <w:style w:type="paragraph" w:customStyle="1" w:styleId="5FB3D6C39CAA416EB835B8CC5508F0BD">
    <w:name w:val="5FB3D6C39CAA416EB835B8CC5508F0BD"/>
  </w:style>
  <w:style w:type="paragraph" w:customStyle="1" w:styleId="031925E6B19241E6907550DF8C5CD149">
    <w:name w:val="031925E6B19241E6907550DF8C5CD149"/>
  </w:style>
  <w:style w:type="paragraph" w:customStyle="1" w:styleId="7F03522747D14972BBCEC77554621E4A">
    <w:name w:val="7F03522747D14972BBCEC77554621E4A"/>
  </w:style>
  <w:style w:type="paragraph" w:customStyle="1" w:styleId="239B1F05311A483B9D82D9DE94462C9D">
    <w:name w:val="239B1F05311A483B9D82D9DE94462C9D"/>
  </w:style>
  <w:style w:type="paragraph" w:customStyle="1" w:styleId="4E2C6A2402544A4A9F61C10476DFB6EA">
    <w:name w:val="4E2C6A2402544A4A9F61C10476DFB6EA"/>
  </w:style>
  <w:style w:type="paragraph" w:customStyle="1" w:styleId="A7E29C85CE8F4BCCAB9522D07A687EF5">
    <w:name w:val="A7E29C85CE8F4BCCAB9522D07A687EF5"/>
  </w:style>
  <w:style w:type="paragraph" w:customStyle="1" w:styleId="C8E04D58C44649999D37A5E6182BBA20">
    <w:name w:val="C8E04D58C44649999D37A5E6182BBA20"/>
  </w:style>
  <w:style w:type="paragraph" w:customStyle="1" w:styleId="485BF1F00ECE452EBE28A67A5B4FDED0">
    <w:name w:val="485BF1F00ECE452EBE28A67A5B4FDED0"/>
  </w:style>
  <w:style w:type="paragraph" w:customStyle="1" w:styleId="0AB604AEF181405EA79D73E82DA7C770">
    <w:name w:val="0AB604AEF181405EA79D73E82DA7C770"/>
  </w:style>
  <w:style w:type="paragraph" w:customStyle="1" w:styleId="6FBF5DAE859C477F86A23F4C69380CA5">
    <w:name w:val="6FBF5DAE859C477F86A23F4C69380CA5"/>
  </w:style>
  <w:style w:type="paragraph" w:customStyle="1" w:styleId="0B0D6F03B91641EB9F9C4DB9F7E97B1B">
    <w:name w:val="0B0D6F03B91641EB9F9C4DB9F7E97B1B"/>
  </w:style>
  <w:style w:type="paragraph" w:customStyle="1" w:styleId="3C04BC65B4CD4680824CBBE0D48749DB">
    <w:name w:val="3C04BC65B4CD4680824CBBE0D48749DB"/>
  </w:style>
  <w:style w:type="paragraph" w:customStyle="1" w:styleId="B9E87434790F40218A92B5D67ACC7258">
    <w:name w:val="B9E87434790F40218A92B5D67ACC7258"/>
  </w:style>
  <w:style w:type="paragraph" w:customStyle="1" w:styleId="4AD7341F2B3D4E239B11DB0E5D3984EC">
    <w:name w:val="4AD7341F2B3D4E239B11DB0E5D3984EC"/>
  </w:style>
  <w:style w:type="paragraph" w:customStyle="1" w:styleId="37340CEFBA3747899FE6F0C2936B089C">
    <w:name w:val="37340CEFBA3747899FE6F0C2936B089C"/>
  </w:style>
  <w:style w:type="paragraph" w:customStyle="1" w:styleId="95C27E15A7544012B1851EFDB47495AC">
    <w:name w:val="95C27E15A7544012B1851EFDB47495AC"/>
  </w:style>
  <w:style w:type="paragraph" w:customStyle="1" w:styleId="4E506701F6E349ACA7F1B465A7E5E8F0">
    <w:name w:val="4E506701F6E349ACA7F1B465A7E5E8F0"/>
  </w:style>
  <w:style w:type="paragraph" w:customStyle="1" w:styleId="2ADBBBB8DC11412E810259CF20E4664E">
    <w:name w:val="2ADBBBB8DC11412E810259CF20E4664E"/>
    <w:rsid w:val="004B0CF2"/>
  </w:style>
  <w:style w:type="paragraph" w:customStyle="1" w:styleId="2535A73389F145B48419139F145310D1">
    <w:name w:val="2535A73389F145B48419139F145310D1"/>
    <w:rsid w:val="004B0C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tf02919188_win32</Template>
  <TotalTime>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FawzyJr</dc:creator>
  <cp:keywords/>
  <dc:description>Mohamed Fawzy El-Sayed</dc:description>
  <cp:lastModifiedBy>Mohamed Fawzy Elsayed Abdelrehem</cp:lastModifiedBy>
  <cp:revision>2</cp:revision>
  <dcterms:created xsi:type="dcterms:W3CDTF">2022-12-23T12:32:00Z</dcterms:created>
  <dcterms:modified xsi:type="dcterms:W3CDTF">2022-12-23T12:32:00Z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